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5DF8" w14:textId="34D3CD82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ADAE009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9D1BDAB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E662176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C66AB8D8B8F46469D165EFD9C9577AB"/>
        </w:placeholder>
      </w:sdtPr>
      <w:sdtEndPr>
        <w:rPr>
          <w:sz w:val="48"/>
          <w:szCs w:val="48"/>
        </w:rPr>
      </w:sdtEndPr>
      <w:sdtContent>
        <w:p w14:paraId="6F1E8B9F" w14:textId="28F4840C" w:rsidR="00D20149" w:rsidRPr="00950B62" w:rsidRDefault="006C3A66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 A/V-Adapter</w:t>
          </w:r>
        </w:p>
      </w:sdtContent>
    </w:sdt>
    <w:p w14:paraId="01DF5837" w14:textId="5AF38A9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6C3A66">
        <w:rPr>
          <w:sz w:val="36"/>
          <w:szCs w:val="36"/>
          <w:lang w:val="en-US"/>
        </w:rPr>
        <w:t>185</w:t>
      </w:r>
    </w:p>
    <w:p w14:paraId="7047D66C" w14:textId="4C1983EC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6C3A66">
        <w:rPr>
          <w:sz w:val="36"/>
          <w:szCs w:val="36"/>
          <w:lang w:val="en-US"/>
        </w:rPr>
        <w:t>0</w:t>
      </w:r>
    </w:p>
    <w:p w14:paraId="0EF9E008" w14:textId="6F405783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6C3A66">
        <w:rPr>
          <w:sz w:val="36"/>
          <w:szCs w:val="36"/>
          <w:lang w:val="en-US"/>
        </w:rPr>
        <w:t>18.07.2021</w:t>
      </w:r>
    </w:p>
    <w:p w14:paraId="126A292A" w14:textId="0DB9EB61" w:rsidR="009C43F8" w:rsidRDefault="009C43F8" w:rsidP="00D20149">
      <w:pPr>
        <w:jc w:val="center"/>
        <w:rPr>
          <w:sz w:val="36"/>
          <w:szCs w:val="36"/>
          <w:lang w:val="en-US"/>
        </w:rPr>
      </w:pPr>
    </w:p>
    <w:p w14:paraId="3087A7C7" w14:textId="77777777" w:rsidR="009C43F8" w:rsidRPr="00950B62" w:rsidRDefault="009C43F8" w:rsidP="00D20149">
      <w:pPr>
        <w:jc w:val="center"/>
        <w:rPr>
          <w:sz w:val="36"/>
          <w:szCs w:val="36"/>
          <w:lang w:val="en-US"/>
        </w:rPr>
      </w:pPr>
    </w:p>
    <w:p w14:paraId="75B77E14" w14:textId="52A8048F" w:rsidR="009A38BA" w:rsidRPr="00950B62" w:rsidRDefault="009C43F8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2C3D14C" wp14:editId="10C1A0BE">
            <wp:extent cx="5041392" cy="3358896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66"/>
    <w:rsid w:val="00394953"/>
    <w:rsid w:val="006C3A66"/>
    <w:rsid w:val="0070552A"/>
    <w:rsid w:val="007D5C22"/>
    <w:rsid w:val="00923FE4"/>
    <w:rsid w:val="00950B62"/>
    <w:rsid w:val="009A38BA"/>
    <w:rsid w:val="009C43F8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6F52"/>
  <w15:chartTrackingRefBased/>
  <w15:docId w15:val="{B6D07559-2CA6-4FC5-8293-4CB0353B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6AB8D8B8F46469D165EFD9C9577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B3D366-D843-4D37-A3F4-5DC3EBCBA1D1}"/>
      </w:docPartPr>
      <w:docPartBody>
        <w:p w:rsidR="00000000" w:rsidRDefault="00E60933">
          <w:pPr>
            <w:pStyle w:val="0C66AB8D8B8F46469D165EFD9C9577A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C66AB8D8B8F46469D165EFD9C9577AB">
    <w:name w:val="0C66AB8D8B8F46469D165EFD9C957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2021-07-18T15:32:00Z</dcterms:created>
  <dcterms:modified xsi:type="dcterms:W3CDTF">2021-07-18T16:08:00Z</dcterms:modified>
</cp:coreProperties>
</file>